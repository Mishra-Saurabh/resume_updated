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56843B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148030F" w14:textId="0F97EC68" w:rsidR="001B2ABD" w:rsidRDefault="009A274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5511C6" wp14:editId="474CEBDC">
                  <wp:extent cx="2188845" cy="227024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009" cy="228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2AA447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91095C3" w14:textId="6F6B0BFC" w:rsidR="001B2ABD" w:rsidRDefault="009A274B" w:rsidP="001B2ABD">
            <w:pPr>
              <w:pStyle w:val="Title"/>
            </w:pPr>
            <w:r w:rsidRPr="009A274B">
              <w:t xml:space="preserve">                   SAURABH MISHRA</w:t>
            </w:r>
          </w:p>
          <w:p w14:paraId="0C4E5D91" w14:textId="136D194A" w:rsidR="009A274B" w:rsidRPr="00072E93" w:rsidRDefault="009A274B" w:rsidP="00072E93">
            <w:pPr>
              <w:pStyle w:val="Subtitle"/>
              <w:rPr>
                <w:b/>
                <w:bCs/>
              </w:rPr>
            </w:pPr>
            <w:r w:rsidRPr="00340F2B">
              <w:rPr>
                <w:b/>
                <w:bCs/>
                <w:spacing w:val="0"/>
                <w:w w:val="71"/>
              </w:rPr>
              <w:t>Software Develope</w:t>
            </w:r>
            <w:r w:rsidRPr="00340F2B">
              <w:rPr>
                <w:b/>
                <w:bCs/>
                <w:spacing w:val="8"/>
                <w:w w:val="71"/>
              </w:rPr>
              <w:t>r</w:t>
            </w:r>
          </w:p>
        </w:tc>
      </w:tr>
      <w:tr w:rsidR="001B2ABD" w14:paraId="49310BC8" w14:textId="77777777" w:rsidTr="001B2ABD">
        <w:tc>
          <w:tcPr>
            <w:tcW w:w="3600" w:type="dxa"/>
          </w:tcPr>
          <w:p w14:paraId="04A2F102" w14:textId="2961D6E2" w:rsidR="00072E93" w:rsidRPr="00072E93" w:rsidRDefault="00072E93" w:rsidP="00072E93">
            <w:pPr>
              <w:pStyle w:val="Heading3"/>
              <w:rPr>
                <w:color w:val="auto"/>
                <w:szCs w:val="22"/>
              </w:rPr>
            </w:pPr>
            <w:r w:rsidRPr="00072E93">
              <w:rPr>
                <w:color w:val="auto"/>
                <w:szCs w:val="22"/>
              </w:rPr>
              <w:t>T E C H N I C A L</w:t>
            </w:r>
            <w:r w:rsidR="009A1744">
              <w:rPr>
                <w:color w:val="auto"/>
                <w:szCs w:val="22"/>
              </w:rPr>
              <w:t xml:space="preserve">  </w:t>
            </w:r>
            <w:r w:rsidRPr="00072E93">
              <w:rPr>
                <w:color w:val="auto"/>
                <w:szCs w:val="22"/>
              </w:rPr>
              <w:t xml:space="preserve"> S K I L </w:t>
            </w:r>
            <w:proofErr w:type="spellStart"/>
            <w:r w:rsidRPr="00072E93">
              <w:rPr>
                <w:color w:val="auto"/>
                <w:szCs w:val="22"/>
              </w:rPr>
              <w:t>L</w:t>
            </w:r>
            <w:proofErr w:type="spellEnd"/>
            <w:r w:rsidRPr="00072E93">
              <w:rPr>
                <w:color w:val="auto"/>
                <w:szCs w:val="22"/>
              </w:rPr>
              <w:t xml:space="preserve"> S</w:t>
            </w:r>
          </w:p>
          <w:p w14:paraId="1D81405B" w14:textId="7A9F2156" w:rsidR="00072E93" w:rsidRPr="00072E93" w:rsidRDefault="00072E93" w:rsidP="00072E93">
            <w:pPr>
              <w:pStyle w:val="Heading3"/>
              <w:rPr>
                <w:color w:val="auto"/>
                <w:sz w:val="18"/>
                <w:szCs w:val="18"/>
              </w:rPr>
            </w:pPr>
            <w:r w:rsidRPr="00072E93">
              <w:rPr>
                <w:color w:val="auto"/>
                <w:sz w:val="18"/>
                <w:szCs w:val="18"/>
              </w:rPr>
              <w:t>J</w:t>
            </w:r>
            <w:r w:rsidRPr="00072E93">
              <w:rPr>
                <w:b w:val="0"/>
                <w:bCs/>
                <w:color w:val="auto"/>
                <w:sz w:val="18"/>
                <w:szCs w:val="18"/>
              </w:rPr>
              <w:t>ava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,</w:t>
            </w:r>
            <w:r w:rsidR="009A1744" w:rsidRPr="00072E93">
              <w:rPr>
                <w:b w:val="0"/>
                <w:bCs/>
                <w:color w:val="auto"/>
                <w:sz w:val="18"/>
                <w:szCs w:val="18"/>
              </w:rPr>
              <w:t xml:space="preserve"> HTML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,</w:t>
            </w:r>
            <w:r w:rsidR="009A1744" w:rsidRPr="00072E93">
              <w:rPr>
                <w:b w:val="0"/>
                <w:bCs/>
                <w:color w:val="auto"/>
                <w:sz w:val="18"/>
                <w:szCs w:val="18"/>
              </w:rPr>
              <w:t xml:space="preserve"> CSS,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 xml:space="preserve"> SQL</w:t>
            </w:r>
          </w:p>
          <w:p w14:paraId="028EA4ED" w14:textId="77777777" w:rsidR="00072E93" w:rsidRPr="00072E93" w:rsidRDefault="00072E93" w:rsidP="00072E93">
            <w:pPr>
              <w:pStyle w:val="Heading3"/>
              <w:rPr>
                <w:color w:val="auto"/>
              </w:rPr>
            </w:pPr>
            <w:r w:rsidRPr="00072E93">
              <w:rPr>
                <w:color w:val="auto"/>
              </w:rPr>
              <w:t>Familiar With</w:t>
            </w:r>
          </w:p>
          <w:p w14:paraId="3559BE9D" w14:textId="17653DB4" w:rsidR="00072E93" w:rsidRPr="00072E93" w:rsidRDefault="00072E93" w:rsidP="00072E93">
            <w:pPr>
              <w:pStyle w:val="Heading3"/>
              <w:rPr>
                <w:b w:val="0"/>
                <w:bCs/>
                <w:color w:val="auto"/>
                <w:sz w:val="18"/>
                <w:szCs w:val="18"/>
              </w:rPr>
            </w:pPr>
            <w:r w:rsidRPr="00072E93">
              <w:rPr>
                <w:b w:val="0"/>
                <w:bCs/>
                <w:color w:val="auto"/>
                <w:sz w:val="18"/>
                <w:szCs w:val="18"/>
              </w:rPr>
              <w:t>Scrum, Agile, UML, Python, HTML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,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Bigdata,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Spring Boot,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 xml:space="preserve"> </w:t>
            </w:r>
            <w:r w:rsidR="009A1744">
              <w:rPr>
                <w:b w:val="0"/>
                <w:bCs/>
                <w:color w:val="auto"/>
                <w:sz w:val="18"/>
                <w:szCs w:val="18"/>
              </w:rPr>
              <w:t>GITHUB</w:t>
            </w:r>
            <w:r w:rsidR="005D466F">
              <w:rPr>
                <w:b w:val="0"/>
                <w:bCs/>
                <w:color w:val="auto"/>
                <w:sz w:val="18"/>
                <w:szCs w:val="18"/>
              </w:rPr>
              <w:t>, Operating System, network &amp; security</w:t>
            </w:r>
          </w:p>
          <w:p w14:paraId="4EF24E73" w14:textId="77777777" w:rsidR="00072E93" w:rsidRPr="009A1744" w:rsidRDefault="00072E93" w:rsidP="00072E93">
            <w:pPr>
              <w:pStyle w:val="Heading3"/>
              <w:rPr>
                <w:color w:val="auto"/>
              </w:rPr>
            </w:pPr>
            <w:r w:rsidRPr="009A1744">
              <w:rPr>
                <w:color w:val="auto"/>
              </w:rPr>
              <w:t>Tools</w:t>
            </w:r>
          </w:p>
          <w:p w14:paraId="7BFB8F1C" w14:textId="7D93B837" w:rsidR="001B2ABD" w:rsidRPr="009A1744" w:rsidRDefault="00072E93" w:rsidP="00072E93">
            <w:pPr>
              <w:pStyle w:val="Heading3"/>
              <w:rPr>
                <w:b w:val="0"/>
                <w:bCs/>
                <w:color w:val="auto"/>
              </w:rPr>
            </w:pPr>
            <w:r w:rsidRPr="009A1744">
              <w:rPr>
                <w:b w:val="0"/>
                <w:bCs/>
                <w:color w:val="auto"/>
              </w:rPr>
              <w:t>Eclipse, Project Libre, Cloudera, OBS, Spring Boot, Wampserver, MySql, Notepad, PyCharm, Microsoft Office</w:t>
            </w:r>
          </w:p>
          <w:p w14:paraId="228A3C7A" w14:textId="72C92980" w:rsidR="00036450" w:rsidRDefault="00036450" w:rsidP="009A274B"/>
          <w:p w14:paraId="68985037" w14:textId="77777777" w:rsidR="009A1744" w:rsidRPr="009A1744" w:rsidRDefault="009A1744" w:rsidP="009A1744">
            <w:pPr>
              <w:rPr>
                <w:b/>
                <w:bCs/>
                <w:sz w:val="22"/>
              </w:rPr>
            </w:pPr>
            <w:r w:rsidRPr="009A1744">
              <w:rPr>
                <w:b/>
                <w:bCs/>
                <w:sz w:val="22"/>
              </w:rPr>
              <w:t xml:space="preserve">S K I L </w:t>
            </w:r>
            <w:proofErr w:type="spellStart"/>
            <w:r w:rsidRPr="009A1744">
              <w:rPr>
                <w:b/>
                <w:bCs/>
                <w:sz w:val="22"/>
              </w:rPr>
              <w:t>L</w:t>
            </w:r>
            <w:proofErr w:type="spellEnd"/>
            <w:r w:rsidRPr="009A1744">
              <w:rPr>
                <w:b/>
                <w:bCs/>
                <w:sz w:val="22"/>
              </w:rPr>
              <w:t xml:space="preserve"> S</w:t>
            </w:r>
          </w:p>
          <w:p w14:paraId="2C3EDA28" w14:textId="226D3F56" w:rsidR="00036450" w:rsidRDefault="009A1744" w:rsidP="009A1744">
            <w:r>
              <w:t xml:space="preserve">Project </w:t>
            </w:r>
            <w:proofErr w:type="gramStart"/>
            <w:r>
              <w:t>Management ,Microsoft</w:t>
            </w:r>
            <w:proofErr w:type="gramEnd"/>
            <w:r>
              <w:t xml:space="preserve"> Office</w:t>
            </w:r>
            <w:r w:rsidR="005D466F">
              <w:t>,</w:t>
            </w:r>
            <w:r w:rsidR="009E7044">
              <w:t xml:space="preserve"> </w:t>
            </w:r>
            <w:r>
              <w:t>Teamwork, Decision Making, Problem Solving, Network Architecture, Software Development,</w:t>
            </w:r>
            <w:r w:rsidR="005D466F">
              <w:t xml:space="preserve"> </w:t>
            </w:r>
            <w:r>
              <w:t>Communication Skills, Leadership, Public speaking</w:t>
            </w:r>
          </w:p>
          <w:p w14:paraId="7AA2D9F6" w14:textId="77777777" w:rsidR="004D3011" w:rsidRDefault="004D3011" w:rsidP="004D3011"/>
          <w:p w14:paraId="790C2197" w14:textId="77777777" w:rsidR="005D466F" w:rsidRPr="005D466F" w:rsidRDefault="005D466F" w:rsidP="005D466F">
            <w:pPr>
              <w:rPr>
                <w:b/>
                <w:bCs/>
                <w:sz w:val="22"/>
              </w:rPr>
            </w:pPr>
            <w:r w:rsidRPr="005D466F">
              <w:rPr>
                <w:b/>
                <w:bCs/>
                <w:sz w:val="22"/>
              </w:rPr>
              <w:t>C O N T A C T</w:t>
            </w:r>
          </w:p>
          <w:p w14:paraId="61719930" w14:textId="77777777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+91 8825149794</w:t>
            </w:r>
          </w:p>
          <w:p w14:paraId="5E0E9FAD" w14:textId="77777777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Saurabhmishra5887@gmail.com</w:t>
            </w:r>
          </w:p>
          <w:p w14:paraId="7210967F" w14:textId="77777777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https://www.linkedin.com/in/saurabh-mishra-552716153/</w:t>
            </w:r>
          </w:p>
          <w:p w14:paraId="016A8080" w14:textId="77777777" w:rsidR="005D466F" w:rsidRPr="005D466F" w:rsidRDefault="005D466F" w:rsidP="005D466F">
            <w:pPr>
              <w:rPr>
                <w:b/>
                <w:bCs/>
                <w:sz w:val="22"/>
              </w:rPr>
            </w:pPr>
            <w:r w:rsidRPr="005D466F">
              <w:rPr>
                <w:b/>
                <w:bCs/>
                <w:sz w:val="22"/>
              </w:rPr>
              <w:t>I N T E R E S T S</w:t>
            </w:r>
          </w:p>
          <w:p w14:paraId="50F0D8EA" w14:textId="30F4E190" w:rsidR="005D466F" w:rsidRPr="005D466F" w:rsidRDefault="005D466F" w:rsidP="005D466F">
            <w:pPr>
              <w:rPr>
                <w:szCs w:val="18"/>
              </w:rPr>
            </w:pPr>
            <w:r w:rsidRPr="005D466F">
              <w:rPr>
                <w:szCs w:val="18"/>
              </w:rPr>
              <w:t>E</w:t>
            </w:r>
            <w:r>
              <w:rPr>
                <w:szCs w:val="18"/>
              </w:rPr>
              <w:t xml:space="preserve">xploring New Technology, </w:t>
            </w:r>
            <w:r w:rsidRPr="005D466F">
              <w:rPr>
                <w:sz w:val="16"/>
                <w:szCs w:val="16"/>
              </w:rPr>
              <w:t>ORGANIZING EVENTS</w:t>
            </w:r>
            <w:r>
              <w:rPr>
                <w:sz w:val="16"/>
                <w:szCs w:val="16"/>
              </w:rPr>
              <w:t xml:space="preserve">, Singing, Playing </w:t>
            </w:r>
            <w:proofErr w:type="gramStart"/>
            <w:r>
              <w:rPr>
                <w:sz w:val="16"/>
                <w:szCs w:val="16"/>
              </w:rPr>
              <w:t xml:space="preserve">Instruments,  </w:t>
            </w:r>
            <w:r w:rsidRPr="005D466F">
              <w:rPr>
                <w:sz w:val="16"/>
                <w:szCs w:val="16"/>
              </w:rPr>
              <w:t>ONLINE</w:t>
            </w:r>
            <w:proofErr w:type="gramEnd"/>
            <w:r w:rsidRPr="005D466F">
              <w:rPr>
                <w:sz w:val="16"/>
                <w:szCs w:val="16"/>
              </w:rPr>
              <w:t xml:space="preserve"> MULTIPLAYER GAMING. FITNESS MANIAC.</w:t>
            </w:r>
          </w:p>
          <w:p w14:paraId="42BE5A4E" w14:textId="77777777" w:rsidR="005D466F" w:rsidRPr="005D466F" w:rsidRDefault="005D466F" w:rsidP="005D466F">
            <w:pPr>
              <w:rPr>
                <w:b/>
                <w:bCs/>
                <w:szCs w:val="18"/>
              </w:rPr>
            </w:pPr>
            <w:r w:rsidRPr="005D466F">
              <w:rPr>
                <w:b/>
                <w:bCs/>
                <w:szCs w:val="18"/>
              </w:rPr>
              <w:t>L A N G U A G E S</w:t>
            </w:r>
          </w:p>
          <w:p w14:paraId="56871222" w14:textId="3D7E2B74" w:rsidR="005D466F" w:rsidRPr="005D466F" w:rsidRDefault="005D466F" w:rsidP="005D466F">
            <w:pPr>
              <w:rPr>
                <w:sz w:val="16"/>
                <w:szCs w:val="16"/>
              </w:rPr>
            </w:pPr>
            <w:proofErr w:type="gramStart"/>
            <w:r w:rsidRPr="005D466F">
              <w:rPr>
                <w:sz w:val="16"/>
                <w:szCs w:val="16"/>
              </w:rPr>
              <w:t xml:space="preserve">ENGLISH </w:t>
            </w:r>
            <w:r>
              <w:rPr>
                <w:sz w:val="16"/>
                <w:szCs w:val="16"/>
              </w:rPr>
              <w:t xml:space="preserve"> </w:t>
            </w:r>
            <w:r w:rsidRPr="005D466F">
              <w:rPr>
                <w:sz w:val="16"/>
                <w:szCs w:val="16"/>
              </w:rPr>
              <w:t>HINDI</w:t>
            </w:r>
            <w:proofErr w:type="gramEnd"/>
          </w:p>
        </w:tc>
        <w:tc>
          <w:tcPr>
            <w:tcW w:w="720" w:type="dxa"/>
          </w:tcPr>
          <w:p w14:paraId="16CF96D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-1711873194"/>
              <w:placeholder>
                <w:docPart w:val="00220443C8074D57AF30E0A4A9EFD09D"/>
              </w:placeholder>
              <w:temporary/>
              <w:showingPlcHdr/>
              <w15:appearance w15:val="hidden"/>
            </w:sdtPr>
            <w:sdtEndPr/>
            <w:sdtContent>
              <w:p w14:paraId="67DF76F7" w14:textId="39582A55" w:rsidR="009A274B" w:rsidRDefault="009A274B" w:rsidP="009A274B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9A274B">
                  <w:rPr>
                    <w:color w:val="auto"/>
                  </w:rPr>
                  <w:t>Profile</w:t>
                </w:r>
              </w:p>
            </w:sdtContent>
          </w:sdt>
          <w:p w14:paraId="091BADCD" w14:textId="4042B98B" w:rsidR="009A274B" w:rsidRDefault="009A274B" w:rsidP="009A274B">
            <w:r w:rsidRPr="009A274B">
              <w:t xml:space="preserve">Extremely motivated to constantly develop my skills and grow professionally. I am confident in my ability to come up with </w:t>
            </w:r>
            <w:proofErr w:type="gramStart"/>
            <w:r w:rsidRPr="009A274B">
              <w:t>interesting  ideas</w:t>
            </w:r>
            <w:proofErr w:type="gramEnd"/>
            <w:r w:rsidRPr="009A274B">
              <w:t xml:space="preserve">  for  Upliftment  of  society.</w:t>
            </w:r>
          </w:p>
          <w:p w14:paraId="7086107C" w14:textId="62335C1C" w:rsidR="009A274B" w:rsidRDefault="009A274B" w:rsidP="009A274B"/>
          <w:p w14:paraId="39FF0272" w14:textId="40ACA341" w:rsidR="009A274B" w:rsidRDefault="009A274B" w:rsidP="009A274B">
            <w:pPr>
              <w:rPr>
                <w:rFonts w:asciiTheme="majorHAnsi" w:hAnsiTheme="majorHAnsi"/>
                <w:b/>
                <w:bCs/>
              </w:rPr>
            </w:pPr>
            <w:r w:rsidRPr="009A274B">
              <w:rPr>
                <w:rFonts w:asciiTheme="majorHAnsi" w:hAnsiTheme="majorHAnsi"/>
                <w:b/>
                <w:bCs/>
              </w:rPr>
              <w:t>P R O J E C T S</w:t>
            </w:r>
          </w:p>
          <w:p w14:paraId="39FFDA37" w14:textId="24F63E7C" w:rsidR="00072E93" w:rsidRPr="00072E93" w:rsidRDefault="00072E93" w:rsidP="009A274B">
            <w:pPr>
              <w:rPr>
                <w:rFonts w:asciiTheme="majorHAnsi" w:hAnsiTheme="majorHAnsi"/>
              </w:rPr>
            </w:pPr>
            <w:r w:rsidRPr="00072E93">
              <w:rPr>
                <w:rFonts w:asciiTheme="majorHAnsi" w:hAnsiTheme="majorHAnsi"/>
              </w:rPr>
              <w:t>Student Management System (Desktop Application) (</w:t>
            </w:r>
            <w:proofErr w:type="gramStart"/>
            <w:r w:rsidRPr="00072E93">
              <w:rPr>
                <w:rFonts w:asciiTheme="majorHAnsi" w:hAnsiTheme="majorHAnsi"/>
              </w:rPr>
              <w:t>Java )</w:t>
            </w:r>
            <w:proofErr w:type="gramEnd"/>
          </w:p>
          <w:p w14:paraId="070DA463" w14:textId="77777777" w:rsidR="009A274B" w:rsidRPr="009A274B" w:rsidRDefault="009A274B" w:rsidP="009A274B">
            <w:pPr>
              <w:rPr>
                <w:rFonts w:asciiTheme="majorHAnsi" w:hAnsiTheme="majorHAnsi"/>
              </w:rPr>
            </w:pPr>
            <w:r w:rsidRPr="009A274B">
              <w:rPr>
                <w:rFonts w:asciiTheme="majorHAnsi" w:hAnsiTheme="majorHAnsi"/>
              </w:rPr>
              <w:t xml:space="preserve">Online Admission </w:t>
            </w:r>
            <w:proofErr w:type="gramStart"/>
            <w:r w:rsidRPr="009A274B">
              <w:rPr>
                <w:rFonts w:asciiTheme="majorHAnsi" w:hAnsiTheme="majorHAnsi"/>
              </w:rPr>
              <w:t>System(</w:t>
            </w:r>
            <w:proofErr w:type="gramEnd"/>
            <w:r w:rsidRPr="009A274B">
              <w:rPr>
                <w:rFonts w:asciiTheme="majorHAnsi" w:hAnsiTheme="majorHAnsi"/>
              </w:rPr>
              <w:t>Web Project)(Internship Project)</w:t>
            </w:r>
          </w:p>
          <w:p w14:paraId="31681CB1" w14:textId="77777777" w:rsidR="009A274B" w:rsidRPr="009A274B" w:rsidRDefault="009A274B" w:rsidP="009A274B">
            <w:pPr>
              <w:rPr>
                <w:rFonts w:asciiTheme="majorHAnsi" w:hAnsiTheme="majorHAnsi"/>
              </w:rPr>
            </w:pPr>
            <w:r w:rsidRPr="009A274B">
              <w:rPr>
                <w:rFonts w:asciiTheme="majorHAnsi" w:hAnsiTheme="majorHAnsi"/>
              </w:rPr>
              <w:t>PROGRAMMABLE CALCULATOR (DESKTOP APPLICATION) (JAVA) PERSONAL KNOWLEDGE MANAGEMENT TOOL (JAVA)</w:t>
            </w:r>
          </w:p>
          <w:p w14:paraId="676180B3" w14:textId="1AF267F3" w:rsidR="009A274B" w:rsidRDefault="009A274B" w:rsidP="009A274B">
            <w:pPr>
              <w:rPr>
                <w:rFonts w:asciiTheme="majorHAnsi" w:hAnsiTheme="majorHAnsi"/>
              </w:rPr>
            </w:pPr>
            <w:r w:rsidRPr="009A274B">
              <w:rPr>
                <w:rFonts w:asciiTheme="majorHAnsi" w:hAnsiTheme="majorHAnsi"/>
              </w:rPr>
              <w:t>DELLA (INTERNSHIP PROJECT IN JAVA)</w:t>
            </w:r>
          </w:p>
          <w:p w14:paraId="34DB876F" w14:textId="12A0AEA2" w:rsidR="001B2ABD" w:rsidRDefault="001B2ABD" w:rsidP="00036450">
            <w:pPr>
              <w:pStyle w:val="Heading2"/>
            </w:pPr>
          </w:p>
          <w:p w14:paraId="090257E3" w14:textId="28D0D06E" w:rsidR="00340F2B" w:rsidRPr="00340F2B" w:rsidRDefault="00340F2B" w:rsidP="009A274B">
            <w:pPr>
              <w:rPr>
                <w:b/>
                <w:bCs/>
                <w:sz w:val="20"/>
                <w:szCs w:val="20"/>
              </w:rPr>
            </w:pPr>
            <w:r w:rsidRPr="00340F2B">
              <w:rPr>
                <w:b/>
                <w:bCs/>
                <w:sz w:val="20"/>
                <w:szCs w:val="20"/>
              </w:rPr>
              <w:t>Class 10</w:t>
            </w:r>
          </w:p>
          <w:p w14:paraId="29F5CCFC" w14:textId="3EAA4DDE" w:rsidR="009A274B" w:rsidRPr="009A274B" w:rsidRDefault="00340F2B" w:rsidP="009A274B">
            <w:r>
              <w:t>SAV SCHOOL</w:t>
            </w:r>
          </w:p>
          <w:p w14:paraId="1FC378BF" w14:textId="7E0B4794" w:rsidR="00036450" w:rsidRPr="00B359E4" w:rsidRDefault="009A274B" w:rsidP="00B359E4">
            <w:pPr>
              <w:pStyle w:val="Date"/>
            </w:pPr>
            <w:r>
              <w:rPr>
                <w:color w:val="243446"/>
                <w:w w:val="115"/>
              </w:rPr>
              <w:t>2014-2015</w:t>
            </w:r>
          </w:p>
          <w:p w14:paraId="7AC88878" w14:textId="77777777" w:rsidR="009A274B" w:rsidRDefault="009A274B" w:rsidP="009A274B">
            <w:r>
              <w:t>CGPA: 9.2 in CBSE</w:t>
            </w:r>
          </w:p>
          <w:p w14:paraId="6328F50F" w14:textId="7A285BA0" w:rsidR="00036450" w:rsidRDefault="009A274B" w:rsidP="009A274B">
            <w:r>
              <w:t>board</w:t>
            </w:r>
          </w:p>
          <w:p w14:paraId="61835FDA" w14:textId="267A1A69" w:rsidR="009A274B" w:rsidRDefault="009A274B" w:rsidP="009A274B">
            <w:pPr>
              <w:pStyle w:val="BodyText"/>
              <w:spacing w:before="3"/>
              <w:rPr>
                <w:sz w:val="11"/>
              </w:rPr>
            </w:pPr>
          </w:p>
          <w:p w14:paraId="3554030A" w14:textId="606DD4A2" w:rsidR="00340F2B" w:rsidRPr="00340F2B" w:rsidRDefault="00340F2B" w:rsidP="009A274B">
            <w:pPr>
              <w:pStyle w:val="BodyText"/>
              <w:spacing w:before="3"/>
              <w:rPr>
                <w:b/>
                <w:bCs/>
                <w:sz w:val="20"/>
                <w:szCs w:val="20"/>
              </w:rPr>
            </w:pPr>
            <w:r w:rsidRPr="00340F2B">
              <w:rPr>
                <w:b/>
                <w:bCs/>
                <w:sz w:val="20"/>
                <w:szCs w:val="20"/>
              </w:rPr>
              <w:t>Class 12</w:t>
            </w:r>
          </w:p>
          <w:p w14:paraId="1394F50E" w14:textId="77777777" w:rsidR="00036450" w:rsidRPr="00340F2B" w:rsidRDefault="009A274B" w:rsidP="009A274B">
            <w:pPr>
              <w:pStyle w:val="Heading4"/>
              <w:rPr>
                <w:b w:val="0"/>
                <w:bCs/>
                <w:color w:val="243446"/>
                <w:w w:val="120"/>
                <w:sz w:val="16"/>
                <w:szCs w:val="16"/>
              </w:rPr>
            </w:pPr>
            <w:r w:rsidRPr="00340F2B">
              <w:rPr>
                <w:b w:val="0"/>
                <w:bCs/>
                <w:color w:val="243446"/>
                <w:w w:val="120"/>
                <w:sz w:val="16"/>
                <w:szCs w:val="16"/>
              </w:rPr>
              <w:t>Bihar Board School</w:t>
            </w:r>
          </w:p>
          <w:p w14:paraId="232DE146" w14:textId="14D1334C" w:rsidR="009A274B" w:rsidRPr="009A274B" w:rsidRDefault="009A274B" w:rsidP="009A274B">
            <w:r>
              <w:t>Class 12</w:t>
            </w:r>
          </w:p>
          <w:p w14:paraId="38952847" w14:textId="2E2E3BCE" w:rsidR="009A274B" w:rsidRPr="009A274B" w:rsidRDefault="009A274B" w:rsidP="009A274B">
            <w:r>
              <w:rPr>
                <w:color w:val="243446"/>
                <w:w w:val="120"/>
              </w:rPr>
              <w:t>2016-2017</w:t>
            </w:r>
          </w:p>
          <w:p w14:paraId="5489C744" w14:textId="1043F4FA" w:rsidR="00036450" w:rsidRDefault="009A274B" w:rsidP="00036450">
            <w:r w:rsidRPr="009A274B">
              <w:t>Percentage: 58% in Bihar board</w:t>
            </w:r>
          </w:p>
          <w:p w14:paraId="1A19C6F5" w14:textId="69F257F4" w:rsidR="00340F2B" w:rsidRDefault="00340F2B" w:rsidP="00036450"/>
          <w:p w14:paraId="356E0811" w14:textId="77777777" w:rsidR="00340F2B" w:rsidRPr="00340F2B" w:rsidRDefault="00340F2B" w:rsidP="00340F2B">
            <w:pPr>
              <w:rPr>
                <w:b/>
                <w:bCs/>
              </w:rPr>
            </w:pPr>
            <w:proofErr w:type="gramStart"/>
            <w:r w:rsidRPr="00340F2B">
              <w:rPr>
                <w:b/>
                <w:bCs/>
              </w:rPr>
              <w:t>B.TECH</w:t>
            </w:r>
            <w:proofErr w:type="gramEnd"/>
            <w:r w:rsidRPr="00340F2B">
              <w:rPr>
                <w:b/>
                <w:bCs/>
              </w:rPr>
              <w:t xml:space="preserve">  </w:t>
            </w:r>
          </w:p>
          <w:p w14:paraId="6C93ADA5" w14:textId="308CBFC8" w:rsidR="00340F2B" w:rsidRPr="00340F2B" w:rsidRDefault="00340F2B" w:rsidP="00340F2B">
            <w:pPr>
              <w:rPr>
                <w:sz w:val="16"/>
                <w:szCs w:val="16"/>
              </w:rPr>
            </w:pPr>
            <w:r w:rsidRPr="00340F2B">
              <w:rPr>
                <w:sz w:val="16"/>
                <w:szCs w:val="16"/>
              </w:rPr>
              <w:t>COMPUTER SCIENCE WITH A SPECIALIZATION IN SOFTWARE DEVELOPMENT</w:t>
            </w:r>
          </w:p>
          <w:p w14:paraId="11251944" w14:textId="69652AF3" w:rsidR="00340F2B" w:rsidRPr="00340F2B" w:rsidRDefault="00340F2B" w:rsidP="00340F2B">
            <w:pPr>
              <w:rPr>
                <w:sz w:val="16"/>
                <w:szCs w:val="16"/>
              </w:rPr>
            </w:pPr>
            <w:r w:rsidRPr="00340F2B">
              <w:rPr>
                <w:sz w:val="16"/>
                <w:szCs w:val="16"/>
              </w:rPr>
              <w:t xml:space="preserve">Maharishi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340F2B">
              <w:rPr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>harishi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proofErr w:type="spellStart"/>
            <w:r>
              <w:rPr>
                <w:sz w:val="16"/>
                <w:szCs w:val="16"/>
              </w:rPr>
              <w:t>Markandeshwar</w:t>
            </w:r>
            <w:proofErr w:type="spellEnd"/>
            <w:r w:rsidRPr="00340F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340F2B">
              <w:rPr>
                <w:sz w:val="16"/>
                <w:szCs w:val="16"/>
              </w:rPr>
              <w:t>University  | 2017-Present</w:t>
            </w:r>
          </w:p>
          <w:p w14:paraId="44AE69D9" w14:textId="34B3337F" w:rsidR="00036450" w:rsidRDefault="009A274B" w:rsidP="00036450">
            <w:pPr>
              <w:pStyle w:val="Heading2"/>
            </w:pPr>
            <w:r w:rsidRPr="009A274B">
              <w:t>A W A R D S</w:t>
            </w:r>
            <w:r w:rsidR="009A1744">
              <w:t xml:space="preserve"> </w:t>
            </w:r>
            <w:r w:rsidRPr="009A274B">
              <w:t xml:space="preserve"> </w:t>
            </w:r>
            <w:r w:rsidR="009A1744">
              <w:t xml:space="preserve"> </w:t>
            </w:r>
            <w:r w:rsidRPr="009A274B">
              <w:t>A N D</w:t>
            </w:r>
            <w:r w:rsidR="009A1744">
              <w:t xml:space="preserve"> </w:t>
            </w:r>
            <w:r w:rsidRPr="009A274B">
              <w:t xml:space="preserve"> </w:t>
            </w:r>
            <w:r w:rsidR="009A1744">
              <w:t xml:space="preserve"> </w:t>
            </w:r>
            <w:r w:rsidRPr="009A274B">
              <w:t>A C H I E V E M E N T S</w:t>
            </w:r>
          </w:p>
          <w:p w14:paraId="084A19A9" w14:textId="77777777" w:rsidR="009A274B" w:rsidRDefault="009A274B" w:rsidP="009A274B">
            <w:r>
              <w:t>ORGANIZER AT UNIVERSUMM-2017</w:t>
            </w:r>
          </w:p>
          <w:p w14:paraId="1DC729F6" w14:textId="77777777" w:rsidR="009A274B" w:rsidRDefault="009A274B" w:rsidP="009A274B">
            <w:r>
              <w:t xml:space="preserve">Event organizer held at Maharishi </w:t>
            </w:r>
            <w:proofErr w:type="spellStart"/>
            <w:r>
              <w:t>Markandeshwar</w:t>
            </w:r>
            <w:proofErr w:type="spellEnd"/>
            <w:r>
              <w:t xml:space="preserve"> University (National Level Event) | September </w:t>
            </w:r>
            <w:proofErr w:type="gramStart"/>
            <w:r>
              <w:t>2017</w:t>
            </w:r>
            <w:proofErr w:type="gramEnd"/>
          </w:p>
          <w:p w14:paraId="7CA1735E" w14:textId="77777777" w:rsidR="009A274B" w:rsidRDefault="009A274B" w:rsidP="009A274B">
            <w:r>
              <w:t>TUG OF WAR</w:t>
            </w:r>
          </w:p>
          <w:p w14:paraId="1F5D471E" w14:textId="3D99D200" w:rsidR="004D3011" w:rsidRDefault="009A274B" w:rsidP="009A274B">
            <w:r>
              <w:t xml:space="preserve">Event held at Maharishi </w:t>
            </w:r>
            <w:proofErr w:type="spellStart"/>
            <w:r>
              <w:t>Markandeshwar</w:t>
            </w:r>
            <w:proofErr w:type="spellEnd"/>
            <w:r>
              <w:t xml:space="preserve"> University (National Level </w:t>
            </w:r>
            <w:proofErr w:type="gramStart"/>
            <w:r>
              <w:t>Event)|</w:t>
            </w:r>
            <w:proofErr w:type="gramEnd"/>
            <w:r>
              <w:t xml:space="preserve"> September 2018</w:t>
            </w:r>
          </w:p>
          <w:p w14:paraId="74FDD714" w14:textId="286AE761" w:rsidR="00036450" w:rsidRPr="004D3011" w:rsidRDefault="00036450" w:rsidP="009A1744">
            <w:pPr>
              <w:pStyle w:val="Heading2"/>
              <w:rPr>
                <w:color w:val="FFFFFF" w:themeColor="background1"/>
              </w:rPr>
            </w:pPr>
          </w:p>
        </w:tc>
      </w:tr>
    </w:tbl>
    <w:p w14:paraId="799DD8AF" w14:textId="77777777" w:rsidR="0043117B" w:rsidRDefault="002C4FA6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D85B4" w14:textId="77777777" w:rsidR="002C4FA6" w:rsidRDefault="002C4FA6" w:rsidP="000C45FF">
      <w:r>
        <w:separator/>
      </w:r>
    </w:p>
  </w:endnote>
  <w:endnote w:type="continuationSeparator" w:id="0">
    <w:p w14:paraId="20721C85" w14:textId="77777777" w:rsidR="002C4FA6" w:rsidRDefault="002C4FA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A29AB" w14:textId="77777777" w:rsidR="002C4FA6" w:rsidRDefault="002C4FA6" w:rsidP="000C45FF">
      <w:r>
        <w:separator/>
      </w:r>
    </w:p>
  </w:footnote>
  <w:footnote w:type="continuationSeparator" w:id="0">
    <w:p w14:paraId="1947D842" w14:textId="77777777" w:rsidR="002C4FA6" w:rsidRDefault="002C4FA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26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441C48" wp14:editId="7DFDB5E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4B"/>
    <w:rsid w:val="00036450"/>
    <w:rsid w:val="00072E93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4FA6"/>
    <w:rsid w:val="0030481B"/>
    <w:rsid w:val="003156FC"/>
    <w:rsid w:val="003254B5"/>
    <w:rsid w:val="00340F2B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D466F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1744"/>
    <w:rsid w:val="009A274B"/>
    <w:rsid w:val="009E7044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2F7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52D4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9A274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9A274B"/>
    <w:pPr>
      <w:widowControl w:val="0"/>
      <w:autoSpaceDE w:val="0"/>
      <w:autoSpaceDN w:val="0"/>
    </w:pPr>
    <w:rPr>
      <w:rFonts w:ascii="Arial" w:eastAsia="Arial" w:hAnsi="Arial" w:cs="Arial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274B"/>
    <w:rPr>
      <w:rFonts w:ascii="Arial" w:eastAsia="Arial" w:hAnsi="Arial" w:cs="Arial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EA2BEF18-6285-4205-9949-B6479DEC5E2E%7d\%7bD5DA6F6F-1A2C-4B9C-AF77-A7A240F9482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220443C8074D57AF30E0A4A9EF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16FE6-5E1E-414E-8C98-19C1B83D24B3}"/>
      </w:docPartPr>
      <w:docPartBody>
        <w:p w:rsidR="00276562" w:rsidRDefault="00397786" w:rsidP="00397786">
          <w:pPr>
            <w:pStyle w:val="00220443C8074D57AF30E0A4A9EFD09D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86"/>
    <w:rsid w:val="00276562"/>
    <w:rsid w:val="00397786"/>
    <w:rsid w:val="008524C4"/>
    <w:rsid w:val="00B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0220443C8074D57AF30E0A4A9EFD09D">
    <w:name w:val="00220443C8074D57AF30E0A4A9EFD09D"/>
    <w:rsid w:val="00397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C020CF-4EDE-45D0-B64E-11B1FF5DB3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{D5DA6F6F-1A2C-4B9C-AF77-A7A240F94821}tf00546271_win32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2021-03-01T03:47:00Z</dcterms:created>
  <dcterms:modified xsi:type="dcterms:W3CDTF">2021-03-01T04:49:00Z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